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889E" w14:textId="77777777" w:rsidR="00D5413C" w:rsidRDefault="00D5413C">
      <w:pPr>
        <w:pStyle w:val="Photo"/>
      </w:pPr>
      <w:r>
        <w:rPr>
          <w:noProof/>
          <w:lang w:eastAsia="fr-FR"/>
        </w:rPr>
        <w:drawing>
          <wp:inline distT="0" distB="0" distL="0" distR="0" wp14:anchorId="6C3E5D12" wp14:editId="2F856CA5">
            <wp:extent cx="5440680" cy="3611880"/>
            <wp:effectExtent l="0" t="0" r="7620" b="7620"/>
            <wp:docPr id="3" name="Image 3" descr="Colonnes d’un monument vu d’en bas et ciel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CA5F" w14:textId="1504DB45" w:rsidR="001638F6" w:rsidRDefault="00337258" w:rsidP="00D5413C">
      <w:pPr>
        <w:pStyle w:val="Titre"/>
      </w:pPr>
      <w:r>
        <w:t xml:space="preserve">Compte rendu </w:t>
      </w:r>
      <w:proofErr w:type="spellStart"/>
      <w:r>
        <w:t>php</w:t>
      </w:r>
      <w:proofErr w:type="spellEnd"/>
    </w:p>
    <w:p w14:paraId="26208876" w14:textId="538BB9C4" w:rsidR="001638F6" w:rsidRPr="00D5413C" w:rsidRDefault="00337258" w:rsidP="00D5413C">
      <w:pPr>
        <w:pStyle w:val="Sous-titre"/>
      </w:pPr>
      <w:r>
        <w:t xml:space="preserve">mini projet </w:t>
      </w:r>
    </w:p>
    <w:p w14:paraId="216AC2C7" w14:textId="77777777" w:rsidR="00337258" w:rsidRDefault="00D5413C" w:rsidP="003422FF">
      <w:pPr>
        <w:pStyle w:val="Coordonnes"/>
        <w:rPr>
          <w:lang w:bidi="fr-FR"/>
        </w:rPr>
      </w:pPr>
      <w:r>
        <w:rPr>
          <w:lang w:bidi="fr-FR"/>
        </w:rPr>
        <w:t xml:space="preserve"> | </w:t>
      </w:r>
      <w:proofErr w:type="spellStart"/>
      <w:r w:rsidR="00337258">
        <w:rPr>
          <w:lang w:bidi="fr-FR"/>
        </w:rPr>
        <w:t>pdf</w:t>
      </w:r>
      <w:proofErr w:type="spellEnd"/>
      <w:r w:rsidR="00337258">
        <w:rPr>
          <w:lang w:bidi="fr-FR"/>
        </w:rPr>
        <w:t xml:space="preserve"> : </w:t>
      </w:r>
      <w:r w:rsidR="00337258">
        <w:t xml:space="preserve">travail </w:t>
      </w:r>
      <w:proofErr w:type="spellStart"/>
      <w:proofErr w:type="gramStart"/>
      <w:r w:rsidR="00337258">
        <w:t>a</w:t>
      </w:r>
      <w:proofErr w:type="spellEnd"/>
      <w:proofErr w:type="gramEnd"/>
      <w:r w:rsidR="00337258">
        <w:t xml:space="preserve"> rendre</w:t>
      </w:r>
      <w:r>
        <w:rPr>
          <w:lang w:bidi="fr-FR"/>
        </w:rPr>
        <w:t xml:space="preserve"> | </w:t>
      </w:r>
    </w:p>
    <w:p w14:paraId="19270F0C" w14:textId="77777777" w:rsidR="00337258" w:rsidRDefault="00337258" w:rsidP="003422FF">
      <w:pPr>
        <w:pStyle w:val="Coordonnes"/>
        <w:rPr>
          <w:lang w:bidi="fr-FR"/>
        </w:rPr>
      </w:pPr>
    </w:p>
    <w:p w14:paraId="5DA9C62C" w14:textId="77777777" w:rsidR="00337258" w:rsidRDefault="00337258" w:rsidP="003422FF">
      <w:pPr>
        <w:pStyle w:val="Coordonnes"/>
        <w:rPr>
          <w:lang w:bidi="fr-FR"/>
        </w:rPr>
      </w:pPr>
    </w:p>
    <w:p w14:paraId="6F54B522" w14:textId="77777777" w:rsidR="00337258" w:rsidRDefault="00337258" w:rsidP="003422FF">
      <w:pPr>
        <w:pStyle w:val="Coordonnes"/>
        <w:rPr>
          <w:lang w:bidi="fr-FR"/>
        </w:rPr>
      </w:pPr>
    </w:p>
    <w:p w14:paraId="1B7C8FF6" w14:textId="77777777" w:rsidR="00337258" w:rsidRDefault="00337258" w:rsidP="003422FF">
      <w:pPr>
        <w:pStyle w:val="Coordonnes"/>
        <w:rPr>
          <w:lang w:bidi="fr-FR"/>
        </w:rPr>
      </w:pPr>
    </w:p>
    <w:p w14:paraId="1380608C" w14:textId="77777777" w:rsidR="00337258" w:rsidRDefault="00337258" w:rsidP="003422FF">
      <w:pPr>
        <w:pStyle w:val="Coordonnes"/>
        <w:rPr>
          <w:lang w:bidi="fr-FR"/>
        </w:rPr>
      </w:pPr>
    </w:p>
    <w:p w14:paraId="2FC38929" w14:textId="77777777" w:rsidR="00337258" w:rsidRDefault="00337258" w:rsidP="003422FF">
      <w:pPr>
        <w:pStyle w:val="Coordonnes"/>
        <w:rPr>
          <w:lang w:bidi="fr-FR"/>
        </w:rPr>
      </w:pPr>
    </w:p>
    <w:p w14:paraId="5626F833" w14:textId="77777777" w:rsidR="00337258" w:rsidRDefault="00337258" w:rsidP="003422FF">
      <w:pPr>
        <w:pStyle w:val="Coordonnes"/>
        <w:rPr>
          <w:lang w:bidi="fr-FR"/>
        </w:rPr>
      </w:pPr>
    </w:p>
    <w:p w14:paraId="491FEA90" w14:textId="3AC18EB6" w:rsidR="003422FF" w:rsidRPr="00337258" w:rsidRDefault="00337258" w:rsidP="00337258">
      <w:pPr>
        <w:pStyle w:val="Coordonnes"/>
        <w:jc w:val="left"/>
        <w:rPr>
          <w:u w:val="single"/>
        </w:rPr>
      </w:pPr>
      <w:r w:rsidRPr="00337258">
        <w:rPr>
          <w:u w:val="single"/>
          <w:lang w:bidi="fr-FR"/>
        </w:rPr>
        <w:t>Saidani Majd SEM2</w:t>
      </w:r>
      <w:r w:rsidR="003422FF" w:rsidRPr="00337258">
        <w:rPr>
          <w:u w:val="single"/>
          <w:lang w:bidi="fr-FR"/>
        </w:rPr>
        <w:br w:type="page"/>
      </w:r>
    </w:p>
    <w:p w14:paraId="68766C07" w14:textId="049397AD" w:rsidR="001638F6" w:rsidRDefault="00337258">
      <w:pPr>
        <w:pStyle w:val="Titre1"/>
      </w:pPr>
      <w:proofErr w:type="spellStart"/>
      <w:r>
        <w:lastRenderedPageBreak/>
        <w:t>Excercice</w:t>
      </w:r>
      <w:proofErr w:type="spellEnd"/>
      <w:r>
        <w:t xml:space="preserve"> 1 :     </w:t>
      </w:r>
    </w:p>
    <w:p w14:paraId="338FAFCB" w14:textId="072A9BAC" w:rsidR="00337258" w:rsidRDefault="00337258" w:rsidP="00337258">
      <w:pPr>
        <w:pStyle w:val="Listepuces"/>
        <w:numPr>
          <w:ilvl w:val="0"/>
          <w:numId w:val="0"/>
        </w:numPr>
        <w:ind w:left="720" w:hanging="36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1723"/>
      </w:tblGrid>
      <w:tr w:rsidR="00337258" w14:paraId="71C06F31" w14:textId="77777777" w:rsidTr="00337258">
        <w:trPr>
          <w:trHeight w:val="236"/>
        </w:trPr>
        <w:tc>
          <w:tcPr>
            <w:tcW w:w="1864" w:type="dxa"/>
          </w:tcPr>
          <w:p w14:paraId="034BEC6B" w14:textId="497FA867" w:rsidR="00337258" w:rsidRDefault="00337258" w:rsidP="00337258">
            <w:pPr>
              <w:pStyle w:val="Listepuces"/>
              <w:numPr>
                <w:ilvl w:val="0"/>
                <w:numId w:val="0"/>
              </w:numPr>
              <w:jc w:val="center"/>
            </w:pPr>
            <w:r>
              <w:t>Variable</w:t>
            </w:r>
          </w:p>
        </w:tc>
        <w:tc>
          <w:tcPr>
            <w:tcW w:w="1723" w:type="dxa"/>
          </w:tcPr>
          <w:p w14:paraId="12B98217" w14:textId="34CD77F4" w:rsidR="00337258" w:rsidRDefault="00337258" w:rsidP="00337258">
            <w:pPr>
              <w:jc w:val="center"/>
            </w:pPr>
            <w:proofErr w:type="gramStart"/>
            <w:r>
              <w:t>valeur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337258" w14:paraId="34EF7894" w14:textId="77777777" w:rsidTr="00337258">
        <w:trPr>
          <w:trHeight w:val="2453"/>
        </w:trPr>
        <w:tc>
          <w:tcPr>
            <w:tcW w:w="1864" w:type="dxa"/>
          </w:tcPr>
          <w:p w14:paraId="7E769C8A" w14:textId="6CBC00F5" w:rsidR="00337258" w:rsidRDefault="00337258" w:rsidP="00337258">
            <w:pPr>
              <w:pStyle w:val="Listepuces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037D9B56" wp14:editId="04BCEE1D">
                  <wp:extent cx="1770497" cy="1440180"/>
                  <wp:effectExtent l="0" t="0" r="127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845" cy="1443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3B14D152" w14:textId="08EFD262" w:rsidR="00337258" w:rsidRPr="00337258" w:rsidRDefault="00337258" w:rsidP="00337258">
            <w:pPr>
              <w:pStyle w:val="Listepuces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 w:rsidRPr="00337258">
              <w:rPr>
                <w:sz w:val="32"/>
                <w:szCs w:val="32"/>
              </w:rPr>
              <w:t>0</w:t>
            </w:r>
          </w:p>
          <w:p w14:paraId="3CB73397" w14:textId="77777777" w:rsidR="00337258" w:rsidRPr="00337258" w:rsidRDefault="00337258" w:rsidP="00337258">
            <w:pPr>
              <w:pStyle w:val="Listepuces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 w:rsidRPr="00337258">
              <w:rPr>
                <w:sz w:val="32"/>
                <w:szCs w:val="32"/>
              </w:rPr>
              <w:t>1</w:t>
            </w:r>
          </w:p>
          <w:p w14:paraId="4732911B" w14:textId="28B8DD24" w:rsidR="00337258" w:rsidRPr="00337258" w:rsidRDefault="00337258" w:rsidP="00337258">
            <w:pPr>
              <w:pStyle w:val="Listepuces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 w:rsidRPr="00337258">
              <w:rPr>
                <w:sz w:val="32"/>
                <w:szCs w:val="32"/>
              </w:rPr>
              <w:t>0</w:t>
            </w:r>
          </w:p>
          <w:p w14:paraId="51E58BD1" w14:textId="77777777" w:rsidR="00337258" w:rsidRDefault="00337258" w:rsidP="00337258">
            <w:pPr>
              <w:pStyle w:val="Listepuces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 w:rsidRPr="00337258">
              <w:rPr>
                <w:sz w:val="32"/>
                <w:szCs w:val="32"/>
              </w:rPr>
              <w:t>1</w:t>
            </w:r>
          </w:p>
          <w:p w14:paraId="0C7601A5" w14:textId="42F87D23" w:rsidR="00337258" w:rsidRPr="00337258" w:rsidRDefault="00337258" w:rsidP="00337258">
            <w:pPr>
              <w:pStyle w:val="Listepuces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 w:rsidRPr="00337258">
              <w:rPr>
                <w:sz w:val="32"/>
                <w:szCs w:val="32"/>
              </w:rPr>
              <w:t>0</w:t>
            </w:r>
          </w:p>
          <w:p w14:paraId="7CA6CA20" w14:textId="25A5200B" w:rsidR="00337258" w:rsidRPr="00337258" w:rsidRDefault="00337258" w:rsidP="00337258">
            <w:pPr>
              <w:pStyle w:val="Listepuces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  <w:r w:rsidRPr="00337258">
              <w:rPr>
                <w:sz w:val="32"/>
                <w:szCs w:val="32"/>
              </w:rPr>
              <w:t>1</w:t>
            </w:r>
          </w:p>
          <w:p w14:paraId="27605026" w14:textId="7366BB76" w:rsidR="00337258" w:rsidRPr="00337258" w:rsidRDefault="00337258" w:rsidP="00337258">
            <w:pPr>
              <w:pStyle w:val="Listepuces"/>
              <w:numPr>
                <w:ilvl w:val="0"/>
                <w:numId w:val="0"/>
              </w:numPr>
              <w:jc w:val="center"/>
              <w:rPr>
                <w:sz w:val="32"/>
                <w:szCs w:val="32"/>
              </w:rPr>
            </w:pPr>
          </w:p>
        </w:tc>
      </w:tr>
    </w:tbl>
    <w:p w14:paraId="20E80D42" w14:textId="5C90A17A" w:rsidR="007021DE" w:rsidRDefault="007021DE" w:rsidP="00337258">
      <w:pPr>
        <w:pStyle w:val="Listepuces"/>
        <w:numPr>
          <w:ilvl w:val="0"/>
          <w:numId w:val="0"/>
        </w:numPr>
        <w:ind w:left="720" w:hanging="360"/>
      </w:pPr>
    </w:p>
    <w:p w14:paraId="6188214B" w14:textId="025322E4" w:rsidR="00337258" w:rsidRPr="00514122" w:rsidRDefault="00337258" w:rsidP="00337258">
      <w:pPr>
        <w:pStyle w:val="Listepuces"/>
        <w:numPr>
          <w:ilvl w:val="0"/>
          <w:numId w:val="0"/>
        </w:numPr>
        <w:ind w:left="720" w:hanging="360"/>
      </w:pPr>
    </w:p>
    <w:p w14:paraId="01516390" w14:textId="78E23829" w:rsidR="00D5413C" w:rsidRDefault="00337258" w:rsidP="00D5413C">
      <w:pPr>
        <w:pStyle w:val="Titre2"/>
      </w:pPr>
      <w:r>
        <w:t>excercice2 :</w:t>
      </w:r>
    </w:p>
    <w:p w14:paraId="199178E7" w14:textId="77777777" w:rsidR="00337258" w:rsidRPr="00337258" w:rsidRDefault="00337258" w:rsidP="003372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3"/>
        <w:gridCol w:w="3663"/>
        <w:gridCol w:w="1228"/>
      </w:tblGrid>
      <w:tr w:rsidR="00857321" w14:paraId="5DFE6723" w14:textId="42272EB2" w:rsidTr="00857321">
        <w:tc>
          <w:tcPr>
            <w:tcW w:w="4183" w:type="dxa"/>
          </w:tcPr>
          <w:p w14:paraId="334AFE28" w14:textId="23F7CEAF" w:rsidR="00857321" w:rsidRDefault="00857321" w:rsidP="00337258">
            <w:pPr>
              <w:jc w:val="center"/>
            </w:pPr>
            <w:r>
              <w:t>Script</w:t>
            </w:r>
          </w:p>
        </w:tc>
        <w:tc>
          <w:tcPr>
            <w:tcW w:w="2360" w:type="dxa"/>
          </w:tcPr>
          <w:p w14:paraId="5F0500D9" w14:textId="6C64AB21" w:rsidR="00857321" w:rsidRDefault="00857321" w:rsidP="00337258">
            <w:pPr>
              <w:jc w:val="center"/>
            </w:pPr>
            <w:proofErr w:type="gramStart"/>
            <w:r>
              <w:t>code</w:t>
            </w:r>
            <w:proofErr w:type="gramEnd"/>
          </w:p>
        </w:tc>
        <w:tc>
          <w:tcPr>
            <w:tcW w:w="2121" w:type="dxa"/>
          </w:tcPr>
          <w:p w14:paraId="74374B56" w14:textId="1F876587" w:rsidR="00857321" w:rsidRDefault="00857321" w:rsidP="00337258">
            <w:pPr>
              <w:jc w:val="center"/>
            </w:pPr>
            <w:proofErr w:type="gramStart"/>
            <w:r>
              <w:t>output</w:t>
            </w:r>
            <w:proofErr w:type="gramEnd"/>
          </w:p>
        </w:tc>
      </w:tr>
      <w:tr w:rsidR="00857321" w14:paraId="728EDBDF" w14:textId="085218EF" w:rsidTr="00857321">
        <w:tc>
          <w:tcPr>
            <w:tcW w:w="4183" w:type="dxa"/>
          </w:tcPr>
          <w:p w14:paraId="03C78F8C" w14:textId="29D80973" w:rsidR="00857321" w:rsidRDefault="00857321" w:rsidP="00337258">
            <w:r>
              <w:rPr>
                <w:rFonts w:ascii="Calibri" w:eastAsia="Calibri" w:hAnsi="Calibri" w:cs="Calibri"/>
                <w:lang w:eastAsia="fr-FR" w:bidi="fr-FR"/>
              </w:rPr>
              <w:object w:dxaOrig="3840" w:dyaOrig="2136" w14:anchorId="2117D1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92pt;height:106.8pt" o:ole="">
                  <v:imagedata r:id="rId10" o:title=""/>
                </v:shape>
                <o:OLEObject Type="Embed" ProgID="PBrush" ShapeID="_x0000_i1033" DrawAspect="Content" ObjectID="_1730916673" r:id="rId11"/>
              </w:object>
            </w:r>
          </w:p>
        </w:tc>
        <w:tc>
          <w:tcPr>
            <w:tcW w:w="2360" w:type="dxa"/>
          </w:tcPr>
          <w:p w14:paraId="29F09AE1" w14:textId="65731D91" w:rsidR="00857321" w:rsidRDefault="00857321" w:rsidP="00857321">
            <w:r>
              <w:rPr>
                <w:noProof/>
              </w:rPr>
              <w:drawing>
                <wp:inline distT="0" distB="0" distL="0" distR="0" wp14:anchorId="771A0CAE" wp14:editId="268347C1">
                  <wp:extent cx="2354580" cy="2186940"/>
                  <wp:effectExtent l="0" t="0" r="762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A9B91" w14:textId="129E7ECC" w:rsidR="00857321" w:rsidRDefault="00857321" w:rsidP="00337258"/>
        </w:tc>
        <w:tc>
          <w:tcPr>
            <w:tcW w:w="2121" w:type="dxa"/>
          </w:tcPr>
          <w:p w14:paraId="50933182" w14:textId="484C1F8F" w:rsidR="00857321" w:rsidRDefault="00857321" w:rsidP="00857321">
            <w:r>
              <w:rPr>
                <w:noProof/>
              </w:rPr>
              <w:drawing>
                <wp:inline distT="0" distB="0" distL="0" distR="0" wp14:anchorId="2B637EF3" wp14:editId="230A0D7D">
                  <wp:extent cx="693420" cy="6477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1D613" w14:textId="61A3A968" w:rsidR="001638F6" w:rsidRDefault="001638F6" w:rsidP="00337258"/>
    <w:p w14:paraId="7DDB2EF6" w14:textId="55E57590" w:rsidR="00857321" w:rsidRDefault="00857321" w:rsidP="00857321">
      <w:pPr>
        <w:pStyle w:val="Titre2"/>
      </w:pPr>
      <w:r>
        <w:t>excercice</w:t>
      </w:r>
      <w:r>
        <w:t>3</w:t>
      </w:r>
      <w:r>
        <w:t> :</w:t>
      </w:r>
    </w:p>
    <w:p w14:paraId="5EDBFDE9" w14:textId="3DB07AEE" w:rsidR="007142A4" w:rsidRDefault="007142A4" w:rsidP="007142A4"/>
    <w:p w14:paraId="55C0DA4B" w14:textId="35BD1B9E" w:rsidR="007142A4" w:rsidRDefault="007142A4" w:rsidP="007142A4">
      <w:pPr>
        <w:pStyle w:val="Corpsdetexte"/>
        <w:spacing w:before="10"/>
        <w:jc w:val="both"/>
      </w:pPr>
      <w:proofErr w:type="gramStart"/>
      <w:r>
        <w:t>un</w:t>
      </w:r>
      <w:proofErr w:type="gramEnd"/>
      <w:r>
        <w:t xml:space="preserve"> programme en PHP permettant d’afficher les multiples de 3 et de 5 entre 6 et 100.</w:t>
      </w:r>
      <w:r>
        <w:t> :</w:t>
      </w:r>
    </w:p>
    <w:p w14:paraId="3668D866" w14:textId="77777777" w:rsidR="007142A4" w:rsidRDefault="007142A4" w:rsidP="007142A4"/>
    <w:p w14:paraId="3D5B99F5" w14:textId="7E2E174E" w:rsidR="007142A4" w:rsidRDefault="007142A4" w:rsidP="007142A4"/>
    <w:p w14:paraId="4940FA3B" w14:textId="5CCC7CAD" w:rsidR="007142A4" w:rsidRDefault="007142A4" w:rsidP="007142A4"/>
    <w:p w14:paraId="2BD7F17C" w14:textId="1657E676" w:rsidR="007142A4" w:rsidRDefault="007142A4" w:rsidP="007142A4"/>
    <w:p w14:paraId="4530EA20" w14:textId="00929C61" w:rsidR="007142A4" w:rsidRDefault="007142A4" w:rsidP="007142A4"/>
    <w:p w14:paraId="1385E50C" w14:textId="07FE3A0D" w:rsidR="007142A4" w:rsidRPr="007142A4" w:rsidRDefault="007142A4" w:rsidP="007142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6"/>
        <w:gridCol w:w="169"/>
        <w:gridCol w:w="2999"/>
      </w:tblGrid>
      <w:tr w:rsidR="007142A4" w14:paraId="617BBEC2" w14:textId="77777777" w:rsidTr="007142A4">
        <w:tc>
          <w:tcPr>
            <w:tcW w:w="5665" w:type="dxa"/>
            <w:gridSpan w:val="2"/>
          </w:tcPr>
          <w:p w14:paraId="2A3C72FE" w14:textId="1697BCDA" w:rsidR="007142A4" w:rsidRDefault="007142A4" w:rsidP="007142A4">
            <w:pPr>
              <w:jc w:val="center"/>
            </w:pPr>
            <w:proofErr w:type="gramStart"/>
            <w:r>
              <w:t>code</w:t>
            </w:r>
            <w:proofErr w:type="gramEnd"/>
          </w:p>
        </w:tc>
        <w:tc>
          <w:tcPr>
            <w:tcW w:w="2999" w:type="dxa"/>
          </w:tcPr>
          <w:p w14:paraId="6C144A85" w14:textId="5C7FAE95" w:rsidR="007142A4" w:rsidRDefault="007142A4" w:rsidP="007142A4">
            <w:pPr>
              <w:jc w:val="center"/>
            </w:pPr>
            <w:proofErr w:type="gramStart"/>
            <w:r>
              <w:t>output</w:t>
            </w:r>
            <w:proofErr w:type="gramEnd"/>
          </w:p>
        </w:tc>
      </w:tr>
      <w:tr w:rsidR="007142A4" w14:paraId="6105C9EC" w14:textId="77777777" w:rsidTr="007142A4">
        <w:tc>
          <w:tcPr>
            <w:tcW w:w="5496" w:type="dxa"/>
          </w:tcPr>
          <w:p w14:paraId="63520EC9" w14:textId="765DC62B" w:rsidR="007142A4" w:rsidRDefault="007142A4" w:rsidP="00857321">
            <w:r>
              <w:rPr>
                <w:noProof/>
              </w:rPr>
              <w:drawing>
                <wp:inline distT="0" distB="0" distL="0" distR="0" wp14:anchorId="068863A6" wp14:editId="39639B1E">
                  <wp:extent cx="3352800" cy="19431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gridSpan w:val="2"/>
          </w:tcPr>
          <w:p w14:paraId="5E0E2DF4" w14:textId="17D222D4" w:rsidR="007142A4" w:rsidRDefault="007142A4" w:rsidP="00857321">
            <w:r>
              <w:rPr>
                <w:noProof/>
              </w:rPr>
              <w:drawing>
                <wp:inline distT="0" distB="0" distL="0" distR="0" wp14:anchorId="738EE752" wp14:editId="4C4D197E">
                  <wp:extent cx="1874520" cy="118872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8224B" w14:textId="77777777" w:rsidR="00857321" w:rsidRPr="00857321" w:rsidRDefault="00857321" w:rsidP="00857321"/>
    <w:p w14:paraId="5EA6D631" w14:textId="2722E06F" w:rsidR="00857321" w:rsidRDefault="00857321" w:rsidP="00337258"/>
    <w:p w14:paraId="69DA03A4" w14:textId="63DD77E0" w:rsidR="007142A4" w:rsidRDefault="007142A4" w:rsidP="007142A4">
      <w:pPr>
        <w:pStyle w:val="Titre2"/>
      </w:pPr>
      <w:r>
        <w:t>excercice</w:t>
      </w:r>
      <w:r w:rsidR="009C4FC3">
        <w:t>4</w:t>
      </w:r>
      <w:r>
        <w:t> :</w:t>
      </w:r>
    </w:p>
    <w:p w14:paraId="55CE5F57" w14:textId="2911B221" w:rsidR="007142A4" w:rsidRPr="007142A4" w:rsidRDefault="007142A4" w:rsidP="007142A4">
      <w:proofErr w:type="gramStart"/>
      <w:r>
        <w:t>un</w:t>
      </w:r>
      <w:proofErr w:type="gramEnd"/>
      <w:r>
        <w:t xml:space="preserve"> programme en PHP permettant de calculer la factorielle d’un entier quelconque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52"/>
        <w:gridCol w:w="135"/>
        <w:gridCol w:w="2477"/>
      </w:tblGrid>
      <w:tr w:rsidR="007142A4" w14:paraId="10CA932B" w14:textId="77777777" w:rsidTr="00713BEB">
        <w:tc>
          <w:tcPr>
            <w:tcW w:w="5665" w:type="dxa"/>
            <w:gridSpan w:val="2"/>
          </w:tcPr>
          <w:p w14:paraId="204349A8" w14:textId="77777777" w:rsidR="007142A4" w:rsidRDefault="007142A4" w:rsidP="00713BEB">
            <w:pPr>
              <w:jc w:val="center"/>
            </w:pPr>
            <w:proofErr w:type="gramStart"/>
            <w:r>
              <w:t>code</w:t>
            </w:r>
            <w:proofErr w:type="gramEnd"/>
          </w:p>
        </w:tc>
        <w:tc>
          <w:tcPr>
            <w:tcW w:w="2999" w:type="dxa"/>
          </w:tcPr>
          <w:p w14:paraId="506D6BBA" w14:textId="77777777" w:rsidR="007142A4" w:rsidRDefault="007142A4" w:rsidP="00713BEB">
            <w:pPr>
              <w:jc w:val="center"/>
            </w:pPr>
            <w:proofErr w:type="gramStart"/>
            <w:r>
              <w:t>output</w:t>
            </w:r>
            <w:proofErr w:type="gramEnd"/>
          </w:p>
        </w:tc>
      </w:tr>
      <w:tr w:rsidR="007142A4" w14:paraId="14E14F76" w14:textId="77777777" w:rsidTr="00713BEB">
        <w:tc>
          <w:tcPr>
            <w:tcW w:w="5496" w:type="dxa"/>
          </w:tcPr>
          <w:p w14:paraId="467C8EDE" w14:textId="655377A1" w:rsidR="007142A4" w:rsidRDefault="009C4FC3" w:rsidP="00713BEB">
            <w:r>
              <w:rPr>
                <w:noProof/>
              </w:rPr>
              <w:drawing>
                <wp:inline distT="0" distB="0" distL="0" distR="0" wp14:anchorId="2A3B9486" wp14:editId="4ABD96B8">
                  <wp:extent cx="4015740" cy="1394460"/>
                  <wp:effectExtent l="0" t="0" r="381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gridSpan w:val="2"/>
          </w:tcPr>
          <w:p w14:paraId="3381C7F8" w14:textId="4A18DE51" w:rsidR="007142A4" w:rsidRDefault="009C4FC3" w:rsidP="00713BEB">
            <w:r>
              <w:rPr>
                <w:noProof/>
              </w:rPr>
              <w:drawing>
                <wp:inline distT="0" distB="0" distL="0" distR="0" wp14:anchorId="3715A24B" wp14:editId="53FFDB0E">
                  <wp:extent cx="1630680" cy="175260"/>
                  <wp:effectExtent l="0" t="0" r="762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8BA26" w14:textId="165426D2" w:rsidR="007142A4" w:rsidRDefault="007142A4" w:rsidP="00337258"/>
    <w:p w14:paraId="0D4148A7" w14:textId="09FEA6D1" w:rsidR="009C4FC3" w:rsidRDefault="009C4FC3" w:rsidP="009C4FC3">
      <w:pPr>
        <w:pStyle w:val="Titre2"/>
      </w:pPr>
      <w:r>
        <w:t>excercice</w:t>
      </w:r>
      <w:r>
        <w:t>5</w:t>
      </w:r>
      <w:r>
        <w:t> :</w:t>
      </w:r>
    </w:p>
    <w:p w14:paraId="0952550E" w14:textId="150CF8D9" w:rsidR="009C4FC3" w:rsidRPr="009C4FC3" w:rsidRDefault="009C4FC3" w:rsidP="009C4F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21"/>
        <w:gridCol w:w="122"/>
        <w:gridCol w:w="2521"/>
      </w:tblGrid>
      <w:tr w:rsidR="009C4FC3" w14:paraId="47950811" w14:textId="77777777" w:rsidTr="009C4FC3">
        <w:tc>
          <w:tcPr>
            <w:tcW w:w="6157" w:type="dxa"/>
            <w:gridSpan w:val="2"/>
          </w:tcPr>
          <w:p w14:paraId="2E2EDA9A" w14:textId="11DE3321" w:rsidR="009C4FC3" w:rsidRDefault="009C4FC3" w:rsidP="00713BEB">
            <w:pPr>
              <w:jc w:val="center"/>
            </w:pPr>
            <w:proofErr w:type="gramStart"/>
            <w:r>
              <w:t>code</w:t>
            </w:r>
            <w:proofErr w:type="gramEnd"/>
          </w:p>
        </w:tc>
        <w:tc>
          <w:tcPr>
            <w:tcW w:w="2507" w:type="dxa"/>
          </w:tcPr>
          <w:p w14:paraId="56850170" w14:textId="77777777" w:rsidR="009C4FC3" w:rsidRDefault="009C4FC3" w:rsidP="00713BEB">
            <w:pPr>
              <w:jc w:val="center"/>
            </w:pPr>
            <w:proofErr w:type="gramStart"/>
            <w:r>
              <w:t>output</w:t>
            </w:r>
            <w:proofErr w:type="gramEnd"/>
          </w:p>
        </w:tc>
      </w:tr>
      <w:tr w:rsidR="009C4FC3" w14:paraId="0BF8685B" w14:textId="77777777" w:rsidTr="009C4FC3">
        <w:tc>
          <w:tcPr>
            <w:tcW w:w="6020" w:type="dxa"/>
          </w:tcPr>
          <w:p w14:paraId="3B6360F9" w14:textId="10ADB3EB" w:rsidR="009C4FC3" w:rsidRDefault="009C4FC3" w:rsidP="00713BEB">
            <w:r>
              <w:rPr>
                <w:noProof/>
              </w:rPr>
              <w:drawing>
                <wp:inline distT="0" distB="0" distL="0" distR="0" wp14:anchorId="72DBFA3C" wp14:editId="7C1BD504">
                  <wp:extent cx="3992880" cy="1790700"/>
                  <wp:effectExtent l="0" t="0" r="762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gridSpan w:val="2"/>
          </w:tcPr>
          <w:p w14:paraId="6E8C0067" w14:textId="11F5E328" w:rsidR="009C4FC3" w:rsidRDefault="009C4FC3" w:rsidP="00713BEB">
            <w:r>
              <w:rPr>
                <w:noProof/>
              </w:rPr>
              <w:drawing>
                <wp:inline distT="0" distB="0" distL="0" distR="0" wp14:anchorId="21183A78" wp14:editId="443F3090">
                  <wp:extent cx="1661022" cy="198120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972" cy="2000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20A5D" w14:textId="65A2DC8A" w:rsidR="009C4FC3" w:rsidRDefault="009C4FC3" w:rsidP="009C4FC3">
      <w:pPr>
        <w:pStyle w:val="Titre2"/>
      </w:pPr>
      <w:r>
        <w:lastRenderedPageBreak/>
        <w:t>excercice</w:t>
      </w:r>
      <w:proofErr w:type="gramStart"/>
      <w:r>
        <w:t>6</w:t>
      </w:r>
      <w:r>
        <w:t>:</w:t>
      </w:r>
      <w:proofErr w:type="gramEnd"/>
    </w:p>
    <w:p w14:paraId="33F382E2" w14:textId="501A8A56" w:rsidR="009C4FC3" w:rsidRPr="009C4FC3" w:rsidRDefault="009C4FC3" w:rsidP="009C4FC3">
      <w:proofErr w:type="gramStart"/>
      <w:r>
        <w:t>de</w:t>
      </w:r>
      <w:proofErr w:type="gramEnd"/>
      <w:r>
        <w:t xml:space="preserve"> chercher la valeur maximale et la valeur minimale dans ce tableau</w:t>
      </w:r>
    </w:p>
    <w:p w14:paraId="08B481C8" w14:textId="77777777" w:rsidR="009C4FC3" w:rsidRPr="009C4FC3" w:rsidRDefault="009C4FC3" w:rsidP="009C4F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02"/>
        <w:gridCol w:w="152"/>
        <w:gridCol w:w="3010"/>
      </w:tblGrid>
      <w:tr w:rsidR="009C4FC3" w14:paraId="3FC714D8" w14:textId="77777777" w:rsidTr="00713BEB">
        <w:tc>
          <w:tcPr>
            <w:tcW w:w="6157" w:type="dxa"/>
            <w:gridSpan w:val="2"/>
          </w:tcPr>
          <w:p w14:paraId="0FE39965" w14:textId="77777777" w:rsidR="009C4FC3" w:rsidRDefault="009C4FC3" w:rsidP="00713BEB">
            <w:pPr>
              <w:jc w:val="center"/>
            </w:pPr>
            <w:proofErr w:type="gramStart"/>
            <w:r>
              <w:t>code</w:t>
            </w:r>
            <w:proofErr w:type="gramEnd"/>
          </w:p>
        </w:tc>
        <w:tc>
          <w:tcPr>
            <w:tcW w:w="2507" w:type="dxa"/>
          </w:tcPr>
          <w:p w14:paraId="298072F6" w14:textId="77777777" w:rsidR="009C4FC3" w:rsidRDefault="009C4FC3" w:rsidP="00713BEB">
            <w:pPr>
              <w:jc w:val="center"/>
            </w:pPr>
            <w:proofErr w:type="gramStart"/>
            <w:r>
              <w:t>output</w:t>
            </w:r>
            <w:proofErr w:type="gramEnd"/>
          </w:p>
        </w:tc>
      </w:tr>
      <w:tr w:rsidR="009C4FC3" w14:paraId="6181982D" w14:textId="77777777" w:rsidTr="00713BEB">
        <w:tc>
          <w:tcPr>
            <w:tcW w:w="6020" w:type="dxa"/>
          </w:tcPr>
          <w:p w14:paraId="53777543" w14:textId="54C33DBE" w:rsidR="009C4FC3" w:rsidRDefault="00B773F2" w:rsidP="00713BEB">
            <w:r>
              <w:rPr>
                <w:noProof/>
              </w:rPr>
              <w:drawing>
                <wp:inline distT="0" distB="0" distL="0" distR="0" wp14:anchorId="0432F348" wp14:editId="31ABD531">
                  <wp:extent cx="3825240" cy="2438400"/>
                  <wp:effectExtent l="0" t="0" r="381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gridSpan w:val="2"/>
          </w:tcPr>
          <w:p w14:paraId="28DA8088" w14:textId="3A54776F" w:rsidR="009C4FC3" w:rsidRDefault="00B773F2" w:rsidP="00B773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6AE9F" wp14:editId="4515E6AC">
                  <wp:extent cx="2110740" cy="381000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20AB3" w14:textId="67D0C905" w:rsidR="009C4FC3" w:rsidRDefault="009C4FC3" w:rsidP="00337258"/>
    <w:p w14:paraId="4FBCBFA0" w14:textId="2EB0A4EA" w:rsidR="00B773F2" w:rsidRDefault="00B773F2" w:rsidP="00337258"/>
    <w:p w14:paraId="49B36599" w14:textId="024D6817" w:rsidR="00626CA7" w:rsidRDefault="00626CA7" w:rsidP="00337258"/>
    <w:p w14:paraId="6E9EF519" w14:textId="632DA982" w:rsidR="00626CA7" w:rsidRDefault="00626CA7" w:rsidP="00337258"/>
    <w:p w14:paraId="69CCC082" w14:textId="6F0224B9" w:rsidR="00626CA7" w:rsidRDefault="00626CA7" w:rsidP="00337258"/>
    <w:p w14:paraId="4047C3D2" w14:textId="1C301773" w:rsidR="00626CA7" w:rsidRDefault="00626CA7" w:rsidP="00337258"/>
    <w:p w14:paraId="7C00472D" w14:textId="31B79697" w:rsidR="00626CA7" w:rsidRDefault="00626CA7" w:rsidP="00337258"/>
    <w:p w14:paraId="6B18E177" w14:textId="348E7E6E" w:rsidR="00626CA7" w:rsidRDefault="00626CA7" w:rsidP="00337258"/>
    <w:p w14:paraId="59950086" w14:textId="44420838" w:rsidR="00626CA7" w:rsidRDefault="00626CA7" w:rsidP="00337258"/>
    <w:p w14:paraId="344229A1" w14:textId="6943E4CB" w:rsidR="00626CA7" w:rsidRDefault="00626CA7" w:rsidP="00337258"/>
    <w:p w14:paraId="6CAD41BF" w14:textId="4DC01BD8" w:rsidR="00626CA7" w:rsidRDefault="00626CA7" w:rsidP="00337258"/>
    <w:p w14:paraId="5DF91731" w14:textId="37FB97F4" w:rsidR="00626CA7" w:rsidRDefault="00626CA7" w:rsidP="00337258"/>
    <w:p w14:paraId="4A014DB9" w14:textId="2F0F8322" w:rsidR="00626CA7" w:rsidRDefault="00626CA7" w:rsidP="00337258"/>
    <w:p w14:paraId="61421F05" w14:textId="40ACE0A0" w:rsidR="00626CA7" w:rsidRDefault="00626CA7" w:rsidP="00337258"/>
    <w:p w14:paraId="433243D9" w14:textId="7A61C0FB" w:rsidR="00626CA7" w:rsidRDefault="00626CA7" w:rsidP="00337258"/>
    <w:p w14:paraId="133565A2" w14:textId="0288A27D" w:rsidR="00626CA7" w:rsidRDefault="00626CA7" w:rsidP="00337258"/>
    <w:p w14:paraId="4ECE5673" w14:textId="77777777" w:rsidR="00626CA7" w:rsidRDefault="00626CA7" w:rsidP="00337258"/>
    <w:p w14:paraId="10716E1A" w14:textId="11A6353C" w:rsidR="00B773F2" w:rsidRDefault="00B773F2" w:rsidP="00B773F2">
      <w:pPr>
        <w:pStyle w:val="Titre2"/>
      </w:pPr>
      <w:r>
        <w:lastRenderedPageBreak/>
        <w:t>excercice</w:t>
      </w:r>
      <w:r>
        <w:t>7 :</w:t>
      </w:r>
    </w:p>
    <w:p w14:paraId="3054F8DE" w14:textId="77777777" w:rsidR="00B773F2" w:rsidRPr="00B773F2" w:rsidRDefault="00B773F2" w:rsidP="00B773F2"/>
    <w:p w14:paraId="44BF83AF" w14:textId="77777777" w:rsidR="00B773F2" w:rsidRPr="009C4FC3" w:rsidRDefault="00B773F2" w:rsidP="00B773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52"/>
        <w:gridCol w:w="292"/>
        <w:gridCol w:w="4620"/>
      </w:tblGrid>
      <w:tr w:rsidR="00B773F2" w14:paraId="5EBB8F55" w14:textId="77777777" w:rsidTr="00713BEB">
        <w:tc>
          <w:tcPr>
            <w:tcW w:w="6157" w:type="dxa"/>
            <w:gridSpan w:val="2"/>
          </w:tcPr>
          <w:p w14:paraId="022BA15A" w14:textId="77777777" w:rsidR="00B773F2" w:rsidRDefault="00B773F2" w:rsidP="00713BEB">
            <w:pPr>
              <w:jc w:val="center"/>
            </w:pPr>
            <w:proofErr w:type="gramStart"/>
            <w:r>
              <w:t>code</w:t>
            </w:r>
            <w:proofErr w:type="gramEnd"/>
          </w:p>
        </w:tc>
        <w:tc>
          <w:tcPr>
            <w:tcW w:w="2507" w:type="dxa"/>
          </w:tcPr>
          <w:p w14:paraId="5ED9A5D4" w14:textId="77777777" w:rsidR="00B773F2" w:rsidRDefault="00B773F2" w:rsidP="00713BEB">
            <w:pPr>
              <w:jc w:val="center"/>
            </w:pPr>
            <w:proofErr w:type="gramStart"/>
            <w:r>
              <w:t>output</w:t>
            </w:r>
            <w:proofErr w:type="gramEnd"/>
          </w:p>
        </w:tc>
      </w:tr>
      <w:tr w:rsidR="00B773F2" w14:paraId="3515EDE5" w14:textId="77777777" w:rsidTr="00713BEB">
        <w:tc>
          <w:tcPr>
            <w:tcW w:w="6020" w:type="dxa"/>
          </w:tcPr>
          <w:p w14:paraId="5C768E23" w14:textId="379B6334" w:rsidR="00B773F2" w:rsidRDefault="00626CA7" w:rsidP="00713BEB">
            <w:r>
              <w:rPr>
                <w:noProof/>
              </w:rPr>
              <w:drawing>
                <wp:inline distT="0" distB="0" distL="0" distR="0" wp14:anchorId="7A6D8BE3" wp14:editId="579C6DC9">
                  <wp:extent cx="4236720" cy="5958840"/>
                  <wp:effectExtent l="0" t="0" r="0" b="381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720" cy="595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gridSpan w:val="2"/>
          </w:tcPr>
          <w:p w14:paraId="4B37C1E3" w14:textId="2CF0444D" w:rsidR="00B773F2" w:rsidRDefault="00626CA7" w:rsidP="00713B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790023" wp14:editId="75070119">
                  <wp:extent cx="5501640" cy="2202180"/>
                  <wp:effectExtent l="0" t="0" r="3810" b="762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D26AC" w14:textId="27BE7AF4" w:rsidR="00B773F2" w:rsidRDefault="00B773F2" w:rsidP="00337258"/>
    <w:p w14:paraId="2B54F009" w14:textId="0C34633C" w:rsidR="00626CA7" w:rsidRDefault="00626CA7" w:rsidP="00626CA7">
      <w:pPr>
        <w:pStyle w:val="Titre2"/>
      </w:pPr>
      <w:r>
        <w:t>excercice</w:t>
      </w:r>
      <w:r>
        <w:t>8</w:t>
      </w:r>
      <w:r>
        <w:t> :</w:t>
      </w:r>
    </w:p>
    <w:p w14:paraId="382D0B5B" w14:textId="50CFA427" w:rsidR="00626CA7" w:rsidRDefault="00626CA7" w:rsidP="00626CA7"/>
    <w:p w14:paraId="48D93E37" w14:textId="513499D9" w:rsidR="00626CA7" w:rsidRDefault="00626CA7" w:rsidP="00626CA7"/>
    <w:p w14:paraId="69FEF9D0" w14:textId="75C2948C" w:rsidR="00626CA7" w:rsidRDefault="00626CA7" w:rsidP="00626CA7"/>
    <w:p w14:paraId="44C9C5F5" w14:textId="77777777" w:rsidR="00626CA7" w:rsidRPr="00B773F2" w:rsidRDefault="00626CA7" w:rsidP="00626CA7"/>
    <w:p w14:paraId="33197EF9" w14:textId="77777777" w:rsidR="00626CA7" w:rsidRPr="009C4FC3" w:rsidRDefault="00626CA7" w:rsidP="00626C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72"/>
        <w:gridCol w:w="298"/>
        <w:gridCol w:w="4994"/>
      </w:tblGrid>
      <w:tr w:rsidR="00626CA7" w14:paraId="2C432F8F" w14:textId="77777777" w:rsidTr="00713BEB">
        <w:tc>
          <w:tcPr>
            <w:tcW w:w="6157" w:type="dxa"/>
            <w:gridSpan w:val="2"/>
          </w:tcPr>
          <w:p w14:paraId="7428D2EC" w14:textId="77777777" w:rsidR="00626CA7" w:rsidRDefault="00626CA7" w:rsidP="00713BEB">
            <w:pPr>
              <w:jc w:val="center"/>
            </w:pPr>
            <w:proofErr w:type="gramStart"/>
            <w:r>
              <w:t>code</w:t>
            </w:r>
            <w:proofErr w:type="gramEnd"/>
          </w:p>
        </w:tc>
        <w:tc>
          <w:tcPr>
            <w:tcW w:w="2507" w:type="dxa"/>
          </w:tcPr>
          <w:p w14:paraId="5D3097FA" w14:textId="77777777" w:rsidR="00626CA7" w:rsidRDefault="00626CA7" w:rsidP="00713BEB">
            <w:pPr>
              <w:jc w:val="center"/>
            </w:pPr>
            <w:proofErr w:type="gramStart"/>
            <w:r>
              <w:t>output</w:t>
            </w:r>
            <w:proofErr w:type="gramEnd"/>
          </w:p>
        </w:tc>
      </w:tr>
      <w:tr w:rsidR="00626CA7" w14:paraId="41646872" w14:textId="77777777" w:rsidTr="00713BEB">
        <w:tc>
          <w:tcPr>
            <w:tcW w:w="6020" w:type="dxa"/>
          </w:tcPr>
          <w:p w14:paraId="28843D58" w14:textId="258B1F92" w:rsidR="00626CA7" w:rsidRDefault="00626CA7" w:rsidP="00713BEB">
            <w:r>
              <w:rPr>
                <w:noProof/>
              </w:rPr>
              <w:drawing>
                <wp:inline distT="0" distB="0" distL="0" distR="0" wp14:anchorId="3E172984" wp14:editId="19A07B1B">
                  <wp:extent cx="3482340" cy="5143500"/>
                  <wp:effectExtent l="0" t="0" r="381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340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gridSpan w:val="2"/>
          </w:tcPr>
          <w:p w14:paraId="74321BE0" w14:textId="4CD7F512" w:rsidR="00626CA7" w:rsidRDefault="00626CA7" w:rsidP="00713B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E190AE" wp14:editId="4F780E38">
                  <wp:extent cx="5501640" cy="678180"/>
                  <wp:effectExtent l="0" t="0" r="3810" b="762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64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5835C" w14:textId="039CCFD6" w:rsidR="00626CA7" w:rsidRDefault="00626CA7" w:rsidP="00626CA7"/>
    <w:p w14:paraId="31DDFDD7" w14:textId="2C5FE451" w:rsidR="00626CA7" w:rsidRDefault="00626CA7" w:rsidP="00626CA7"/>
    <w:p w14:paraId="1CCE6C2E" w14:textId="264C9ADF" w:rsidR="00626CA7" w:rsidRDefault="00626CA7" w:rsidP="00626CA7"/>
    <w:p w14:paraId="63DE2038" w14:textId="5B8701EC" w:rsidR="002418EF" w:rsidRDefault="002418EF" w:rsidP="00626CA7"/>
    <w:p w14:paraId="6561A50E" w14:textId="6E06009F" w:rsidR="002418EF" w:rsidRDefault="002418EF" w:rsidP="00626CA7"/>
    <w:p w14:paraId="7752BB3C" w14:textId="3BE5E728" w:rsidR="002418EF" w:rsidRDefault="002418EF" w:rsidP="00626CA7"/>
    <w:p w14:paraId="7DE1B4D5" w14:textId="56E33E46" w:rsidR="002418EF" w:rsidRDefault="002418EF" w:rsidP="00626CA7"/>
    <w:p w14:paraId="66D8D6AC" w14:textId="27B07D1F" w:rsidR="002418EF" w:rsidRDefault="002418EF" w:rsidP="00626CA7"/>
    <w:p w14:paraId="38BCD2AC" w14:textId="77777777" w:rsidR="002418EF" w:rsidRPr="00626CA7" w:rsidRDefault="002418EF" w:rsidP="00626CA7"/>
    <w:p w14:paraId="517FB523" w14:textId="18D5E371" w:rsidR="00626CA7" w:rsidRDefault="00626CA7" w:rsidP="00337258">
      <w:proofErr w:type="spellStart"/>
      <w:r>
        <w:t>Excercice</w:t>
      </w:r>
      <w:proofErr w:type="spellEnd"/>
      <w:r>
        <w:t xml:space="preserve"> 9 :</w:t>
      </w:r>
    </w:p>
    <w:p w14:paraId="73B0F60F" w14:textId="77777777" w:rsidR="00626CA7" w:rsidRPr="009C4FC3" w:rsidRDefault="00626CA7" w:rsidP="00626C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37"/>
        <w:gridCol w:w="294"/>
        <w:gridCol w:w="4733"/>
      </w:tblGrid>
      <w:tr w:rsidR="00626CA7" w14:paraId="54167829" w14:textId="77777777" w:rsidTr="00713BEB">
        <w:tc>
          <w:tcPr>
            <w:tcW w:w="6157" w:type="dxa"/>
            <w:gridSpan w:val="2"/>
          </w:tcPr>
          <w:p w14:paraId="66DCA179" w14:textId="77777777" w:rsidR="00626CA7" w:rsidRDefault="00626CA7" w:rsidP="00713BEB">
            <w:pPr>
              <w:jc w:val="center"/>
            </w:pPr>
            <w:proofErr w:type="gramStart"/>
            <w:r>
              <w:t>code</w:t>
            </w:r>
            <w:proofErr w:type="gramEnd"/>
          </w:p>
        </w:tc>
        <w:tc>
          <w:tcPr>
            <w:tcW w:w="2507" w:type="dxa"/>
          </w:tcPr>
          <w:p w14:paraId="392B7AE5" w14:textId="77777777" w:rsidR="00626CA7" w:rsidRDefault="00626CA7" w:rsidP="00713BEB">
            <w:pPr>
              <w:jc w:val="center"/>
            </w:pPr>
            <w:proofErr w:type="gramStart"/>
            <w:r>
              <w:t>output</w:t>
            </w:r>
            <w:proofErr w:type="gramEnd"/>
          </w:p>
        </w:tc>
      </w:tr>
      <w:tr w:rsidR="00626CA7" w14:paraId="23838F94" w14:textId="77777777" w:rsidTr="00713BEB">
        <w:tc>
          <w:tcPr>
            <w:tcW w:w="6020" w:type="dxa"/>
          </w:tcPr>
          <w:p w14:paraId="7D0C95FB" w14:textId="54B68369" w:rsidR="00626CA7" w:rsidRDefault="002418EF" w:rsidP="00713BEB">
            <w:r>
              <w:rPr>
                <w:noProof/>
              </w:rPr>
              <w:drawing>
                <wp:inline distT="0" distB="0" distL="0" distR="0" wp14:anchorId="61D77CB6" wp14:editId="22D83699">
                  <wp:extent cx="3992880" cy="6568440"/>
                  <wp:effectExtent l="0" t="0" r="7620" b="381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6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gridSpan w:val="2"/>
          </w:tcPr>
          <w:p w14:paraId="66E2BD43" w14:textId="1F4E44E5" w:rsidR="00626CA7" w:rsidRDefault="002418EF" w:rsidP="00713B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5B5AC" wp14:editId="0E074EF8">
                  <wp:extent cx="5509260" cy="80010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2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32BCF" w14:textId="77777777" w:rsidR="00626CA7" w:rsidRPr="007021DE" w:rsidRDefault="00626CA7" w:rsidP="00337258"/>
    <w:sectPr w:rsidR="00626CA7" w:rsidRPr="007021DE" w:rsidSect="00813F4F">
      <w:footerReference w:type="default" r:id="rId28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5173" w14:textId="77777777" w:rsidR="00B94F5A" w:rsidRDefault="00B94F5A">
      <w:pPr>
        <w:spacing w:before="0" w:after="0" w:line="240" w:lineRule="auto"/>
      </w:pPr>
      <w:r>
        <w:separator/>
      </w:r>
    </w:p>
  </w:endnote>
  <w:endnote w:type="continuationSeparator" w:id="0">
    <w:p w14:paraId="0673D1E8" w14:textId="77777777" w:rsidR="00B94F5A" w:rsidRDefault="00B94F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D475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13D4" w14:textId="77777777" w:rsidR="00B94F5A" w:rsidRDefault="00B94F5A">
      <w:pPr>
        <w:spacing w:before="0" w:after="0" w:line="240" w:lineRule="auto"/>
      </w:pPr>
      <w:r>
        <w:separator/>
      </w:r>
    </w:p>
  </w:footnote>
  <w:footnote w:type="continuationSeparator" w:id="0">
    <w:p w14:paraId="3B8FFC90" w14:textId="77777777" w:rsidR="00B94F5A" w:rsidRDefault="00B94F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90284400">
    <w:abstractNumId w:val="9"/>
  </w:num>
  <w:num w:numId="2" w16cid:durableId="103117397">
    <w:abstractNumId w:val="9"/>
  </w:num>
  <w:num w:numId="3" w16cid:durableId="2010520529">
    <w:abstractNumId w:val="8"/>
  </w:num>
  <w:num w:numId="4" w16cid:durableId="912085454">
    <w:abstractNumId w:val="8"/>
  </w:num>
  <w:num w:numId="5" w16cid:durableId="1188450009">
    <w:abstractNumId w:val="9"/>
  </w:num>
  <w:num w:numId="6" w16cid:durableId="1660497315">
    <w:abstractNumId w:val="8"/>
  </w:num>
  <w:num w:numId="7" w16cid:durableId="151027315">
    <w:abstractNumId w:val="11"/>
  </w:num>
  <w:num w:numId="8" w16cid:durableId="787814810">
    <w:abstractNumId w:val="10"/>
  </w:num>
  <w:num w:numId="9" w16cid:durableId="733892932">
    <w:abstractNumId w:val="13"/>
  </w:num>
  <w:num w:numId="10" w16cid:durableId="399446237">
    <w:abstractNumId w:val="12"/>
  </w:num>
  <w:num w:numId="11" w16cid:durableId="1980573803">
    <w:abstractNumId w:val="15"/>
  </w:num>
  <w:num w:numId="12" w16cid:durableId="726992629">
    <w:abstractNumId w:val="14"/>
  </w:num>
  <w:num w:numId="13" w16cid:durableId="153879699">
    <w:abstractNumId w:val="7"/>
  </w:num>
  <w:num w:numId="14" w16cid:durableId="1940135143">
    <w:abstractNumId w:val="6"/>
  </w:num>
  <w:num w:numId="15" w16cid:durableId="73431545">
    <w:abstractNumId w:val="5"/>
  </w:num>
  <w:num w:numId="16" w16cid:durableId="1606571193">
    <w:abstractNumId w:val="4"/>
  </w:num>
  <w:num w:numId="17" w16cid:durableId="463886822">
    <w:abstractNumId w:val="3"/>
  </w:num>
  <w:num w:numId="18" w16cid:durableId="300620354">
    <w:abstractNumId w:val="2"/>
  </w:num>
  <w:num w:numId="19" w16cid:durableId="1071076260">
    <w:abstractNumId w:val="1"/>
  </w:num>
  <w:num w:numId="20" w16cid:durableId="64666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8"/>
    <w:rsid w:val="000748AA"/>
    <w:rsid w:val="001638F6"/>
    <w:rsid w:val="001A2000"/>
    <w:rsid w:val="002418EF"/>
    <w:rsid w:val="003209D6"/>
    <w:rsid w:val="00334A73"/>
    <w:rsid w:val="00337258"/>
    <w:rsid w:val="003422FF"/>
    <w:rsid w:val="004952C4"/>
    <w:rsid w:val="005A1C5A"/>
    <w:rsid w:val="00626CA7"/>
    <w:rsid w:val="00690EFD"/>
    <w:rsid w:val="007021DE"/>
    <w:rsid w:val="007142A4"/>
    <w:rsid w:val="00732607"/>
    <w:rsid w:val="00813F4F"/>
    <w:rsid w:val="00844483"/>
    <w:rsid w:val="00857321"/>
    <w:rsid w:val="00934F1C"/>
    <w:rsid w:val="009C4FC3"/>
    <w:rsid w:val="009D2231"/>
    <w:rsid w:val="00A122DB"/>
    <w:rsid w:val="00AD165F"/>
    <w:rsid w:val="00B47B7A"/>
    <w:rsid w:val="00B646B8"/>
    <w:rsid w:val="00B773F2"/>
    <w:rsid w:val="00B94F5A"/>
    <w:rsid w:val="00C80BD4"/>
    <w:rsid w:val="00CF3A42"/>
    <w:rsid w:val="00D5413C"/>
    <w:rsid w:val="00DC07A3"/>
    <w:rsid w:val="00DE014E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82E3AA"/>
  <w15:chartTrackingRefBased/>
  <w15:docId w15:val="{37878744-FB58-444D-AD9D-46F2487F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A7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7142A4"/>
    <w:pPr>
      <w:widowControl w:val="0"/>
      <w:autoSpaceDE w:val="0"/>
      <w:autoSpaceDN w:val="0"/>
      <w:spacing w:before="0" w:after="0" w:line="240" w:lineRule="auto"/>
    </w:pPr>
    <w:rPr>
      <w:rFonts w:ascii="Calibri" w:eastAsia="Calibri" w:hAnsi="Calibri" w:cs="Calibri"/>
      <w:color w:val="auto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7142A4"/>
    <w:rPr>
      <w:rFonts w:ascii="Calibri" w:eastAsia="Calibri" w:hAnsi="Calibri" w:cs="Calibri"/>
      <w:color w:val="auto"/>
      <w:sz w:val="24"/>
      <w:szCs w:val="24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udiii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65</TotalTime>
  <Pages>7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Majoudiii</dc:creator>
  <cp:keywords/>
  <cp:lastModifiedBy>majd saidani</cp:lastModifiedBy>
  <cp:revision>1</cp:revision>
  <dcterms:created xsi:type="dcterms:W3CDTF">2022-11-25T17:38:00Z</dcterms:created>
  <dcterms:modified xsi:type="dcterms:W3CDTF">2022-11-25T20:25:00Z</dcterms:modified>
  <cp:version/>
</cp:coreProperties>
</file>